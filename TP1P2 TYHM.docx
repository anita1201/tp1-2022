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B6790" w14:textId="77777777" w:rsidR="00F34304" w:rsidRPr="00ED310F" w:rsidRDefault="00F34304" w:rsidP="00F34304">
      <w:pPr>
        <w:pStyle w:val="Ttulo10"/>
        <w:spacing w:after="0"/>
        <w:rPr>
          <w:sz w:val="36"/>
          <w:szCs w:val="24"/>
          <w:lang w:val="de-DE"/>
        </w:rPr>
      </w:pPr>
      <w:r w:rsidRPr="00ED310F">
        <w:rPr>
          <w:sz w:val="36"/>
          <w:szCs w:val="24"/>
          <w:lang w:val="de-DE"/>
        </w:rPr>
        <w:t>Módulo 1-Producción de textos e hipertextos</w:t>
      </w:r>
    </w:p>
    <w:p w14:paraId="25B0C91E" w14:textId="77777777" w:rsidR="00F34304" w:rsidRPr="00ED310F" w:rsidRDefault="00F34304" w:rsidP="00F34304">
      <w:pPr>
        <w:pStyle w:val="Subttulo10"/>
        <w:rPr>
          <w:sz w:val="28"/>
          <w:szCs w:val="22"/>
          <w:lang w:val="de-DE"/>
        </w:rPr>
      </w:pPr>
      <w:r w:rsidRPr="00ED310F">
        <w:rPr>
          <w:sz w:val="28"/>
          <w:szCs w:val="22"/>
          <w:lang w:val="de-DE"/>
        </w:rPr>
        <w:t>Marck Up Lenguages</w:t>
      </w:r>
    </w:p>
    <w:p w14:paraId="0A205A85" w14:textId="136DF1AC" w:rsidR="00F34304" w:rsidRDefault="00F34304" w:rsidP="00F34304">
      <w:pPr>
        <w:pStyle w:val="author"/>
        <w:rPr>
          <w:lang w:val="de-DE"/>
        </w:rPr>
      </w:pPr>
      <w:r w:rsidRPr="00ED310F">
        <w:rPr>
          <w:sz w:val="22"/>
          <w:szCs w:val="22"/>
          <w:lang w:val="de-DE"/>
        </w:rPr>
        <w:t>Videla Ana-Sanchez Aldana-Torrent S</w:t>
      </w:r>
      <w:r>
        <w:rPr>
          <w:sz w:val="22"/>
          <w:szCs w:val="22"/>
          <w:lang w:val="de-DE"/>
        </w:rPr>
        <w:t>ol</w:t>
      </w:r>
      <w:r w:rsidR="008B41A0">
        <w:rPr>
          <w:sz w:val="22"/>
          <w:szCs w:val="22"/>
          <w:lang w:val="de-DE"/>
        </w:rPr>
        <w:t>-Comadrán Amparo</w:t>
      </w:r>
    </w:p>
    <w:p w14:paraId="163D52E5" w14:textId="77777777" w:rsidR="00F34304" w:rsidRPr="00C21F6D" w:rsidRDefault="00495308" w:rsidP="00F34304">
      <w:pPr>
        <w:pStyle w:val="address"/>
        <w:rPr>
          <w:rStyle w:val="e-mail"/>
          <w:lang w:val="de-DE"/>
        </w:rPr>
      </w:pPr>
      <w:hyperlink r:id="rId7" w:history="1">
        <w:r w:rsidR="00F34304" w:rsidRPr="00C21F6D">
          <w:rPr>
            <w:rStyle w:val="Hipervnculo"/>
            <w:rFonts w:ascii="Courier" w:hAnsi="Courier"/>
            <w:noProof/>
            <w:spacing w:val="-6"/>
            <w:lang w:val="de-DE"/>
          </w:rPr>
          <w:t>anitavidela200112@gmail.com</w:t>
        </w:r>
      </w:hyperlink>
    </w:p>
    <w:p w14:paraId="49A1E5F8" w14:textId="77777777" w:rsidR="00F34304" w:rsidRDefault="00495308" w:rsidP="00F34304">
      <w:pPr>
        <w:pStyle w:val="address"/>
        <w:rPr>
          <w:rStyle w:val="e-mail"/>
          <w:lang w:val="de-DE"/>
        </w:rPr>
      </w:pPr>
      <w:hyperlink r:id="rId8" w:history="1">
        <w:r w:rsidR="00F34304" w:rsidRPr="006115D2">
          <w:rPr>
            <w:rStyle w:val="Hipervnculo"/>
            <w:rFonts w:ascii="Courier" w:hAnsi="Courier"/>
            <w:noProof/>
            <w:spacing w:val="-6"/>
            <w:lang w:val="de-DE"/>
          </w:rPr>
          <w:t>asanchezthea@gmail.com</w:t>
        </w:r>
      </w:hyperlink>
    </w:p>
    <w:p w14:paraId="63003F92" w14:textId="77777777" w:rsidR="00F34304" w:rsidRDefault="00495308" w:rsidP="00F34304">
      <w:pPr>
        <w:pStyle w:val="address"/>
        <w:rPr>
          <w:rStyle w:val="Hipervnculo"/>
          <w:rFonts w:ascii="Courier" w:hAnsi="Courier"/>
          <w:noProof/>
          <w:spacing w:val="-6"/>
          <w:lang w:val="de-DE"/>
        </w:rPr>
      </w:pPr>
      <w:hyperlink r:id="rId9" w:history="1">
        <w:r w:rsidR="00F34304" w:rsidRPr="0001412D">
          <w:rPr>
            <w:rStyle w:val="Hipervnculo"/>
            <w:rFonts w:ascii="Courier" w:hAnsi="Courier"/>
            <w:noProof/>
            <w:spacing w:val="-6"/>
            <w:lang w:val="de-DE"/>
          </w:rPr>
          <w:t>soltorrentgiri@gmail.com</w:t>
        </w:r>
      </w:hyperlink>
    </w:p>
    <w:p w14:paraId="6824AB43" w14:textId="144C456E" w:rsidR="008B41A0" w:rsidRDefault="0082244E" w:rsidP="0082244E">
      <w:pPr>
        <w:pStyle w:val="address"/>
        <w:rPr>
          <w:rStyle w:val="Hipervnculo"/>
          <w:rFonts w:ascii="Courier" w:hAnsi="Courier"/>
          <w:noProof/>
          <w:spacing w:val="-6"/>
          <w:lang w:val="de-DE"/>
        </w:rPr>
      </w:pPr>
      <w:r w:rsidRPr="000617AE">
        <w:rPr>
          <w:rFonts w:ascii="Courier" w:hAnsi="Courier"/>
          <w:noProof/>
          <w:spacing w:val="-6"/>
          <w:lang w:val="de-DE"/>
        </w:rPr>
        <w:t>amparocomadranp@gmail.com</w:t>
      </w:r>
    </w:p>
    <w:p w14:paraId="1B93B422" w14:textId="77777777" w:rsidR="00F34304" w:rsidRDefault="00F34304" w:rsidP="00F34304">
      <w:pPr>
        <w:pStyle w:val="address"/>
        <w:jc w:val="both"/>
        <w:rPr>
          <w:rStyle w:val="Hipervnculo"/>
          <w:rFonts w:ascii="Courier" w:hAnsi="Courier"/>
          <w:noProof/>
          <w:spacing w:val="-6"/>
          <w:lang w:val="de-DE"/>
        </w:rPr>
      </w:pPr>
    </w:p>
    <w:p w14:paraId="0C724C01" w14:textId="77777777" w:rsidR="00F34304" w:rsidRPr="00D326AC" w:rsidRDefault="00F34304" w:rsidP="00F34304">
      <w:pPr>
        <w:pStyle w:val="address"/>
        <w:jc w:val="both"/>
        <w:rPr>
          <w:rFonts w:ascii="Courier" w:hAnsi="Courier"/>
          <w:noProof/>
          <w:spacing w:val="-6"/>
          <w:sz w:val="20"/>
          <w:szCs w:val="22"/>
          <w:lang w:val="de-DE"/>
        </w:rPr>
      </w:pPr>
      <w:r>
        <w:rPr>
          <w:rStyle w:val="Hipervnculo"/>
          <w:rFonts w:ascii="Courier" w:hAnsi="Courier"/>
          <w:noProof/>
          <w:spacing w:val="-6"/>
          <w:lang w:val="de-DE"/>
        </w:rPr>
        <w:t xml:space="preserve">     </w:t>
      </w:r>
      <w:r w:rsidRPr="00D326AC">
        <w:rPr>
          <w:b/>
          <w:sz w:val="20"/>
          <w:szCs w:val="22"/>
          <w:lang w:val="es-AR"/>
        </w:rPr>
        <w:t>Abstract</w:t>
      </w:r>
      <w:r>
        <w:rPr>
          <w:b/>
          <w:sz w:val="20"/>
          <w:szCs w:val="22"/>
          <w:lang w:val="es-AR"/>
        </w:rPr>
        <w:t xml:space="preserve">. </w:t>
      </w:r>
      <w:r>
        <w:rPr>
          <w:bCs/>
          <w:sz w:val="20"/>
          <w:szCs w:val="22"/>
          <w:lang w:val="es-AR"/>
        </w:rPr>
        <w:t>Módulo 1. Técnicas y herramientas modernas 1</w:t>
      </w:r>
      <w:r w:rsidRPr="00D326AC">
        <w:rPr>
          <w:sz w:val="20"/>
          <w:szCs w:val="22"/>
          <w:lang w:val="es-AR"/>
        </w:rPr>
        <w:t xml:space="preserve"> </w:t>
      </w:r>
    </w:p>
    <w:p w14:paraId="17DA7910" w14:textId="09AB8065" w:rsidR="00F34304" w:rsidRDefault="00F34304" w:rsidP="00F34304">
      <w:pPr>
        <w:pStyle w:val="keywords"/>
        <w:rPr>
          <w:sz w:val="20"/>
          <w:szCs w:val="22"/>
        </w:rPr>
      </w:pPr>
      <w:r w:rsidRPr="00D326AC">
        <w:rPr>
          <w:b/>
          <w:sz w:val="20"/>
          <w:szCs w:val="22"/>
        </w:rPr>
        <w:t>Keywords.</w:t>
      </w:r>
      <w:r w:rsidRPr="00D326AC">
        <w:rPr>
          <w:sz w:val="20"/>
          <w:szCs w:val="22"/>
        </w:rPr>
        <w:t xml:space="preserve"> Tecnología emergente, marca</w:t>
      </w:r>
      <w:r>
        <w:rPr>
          <w:sz w:val="20"/>
          <w:szCs w:val="22"/>
        </w:rPr>
        <w:t>s</w:t>
      </w:r>
    </w:p>
    <w:p w14:paraId="13695951" w14:textId="6EA866C7" w:rsidR="00F34304" w:rsidRDefault="00F34304" w:rsidP="00F34304">
      <w:pPr>
        <w:pStyle w:val="heading1"/>
        <w:rPr>
          <w:lang w:val="es-AR"/>
        </w:rPr>
      </w:pPr>
      <w:r>
        <w:rPr>
          <w:lang w:val="es-AR"/>
        </w:rPr>
        <w:t>¿QUÉ ES UN DOCUMENTO LATEX?</w:t>
      </w:r>
    </w:p>
    <w:p w14:paraId="4D7BD003" w14:textId="4DBDE685" w:rsidR="00F34304" w:rsidRDefault="00273CDF" w:rsidP="00F34304">
      <w:pPr>
        <w:rPr>
          <w:lang w:val="es-AR"/>
        </w:rPr>
      </w:pPr>
      <w:r>
        <w:rPr>
          <w:lang w:val="es-AR"/>
        </w:rPr>
        <w:t xml:space="preserve">LaTex </w:t>
      </w:r>
      <w:r w:rsidR="006F4956">
        <w:rPr>
          <w:lang w:val="es-AR"/>
        </w:rPr>
        <w:t>es un generador de textos, es decir, es una plataforma capaz de leer un código</w:t>
      </w:r>
      <w:r>
        <w:rPr>
          <w:lang w:val="es-AR"/>
        </w:rPr>
        <w:t xml:space="preserve"> </w:t>
      </w:r>
      <w:r w:rsidR="006F4956">
        <w:rPr>
          <w:lang w:val="es-AR"/>
        </w:rPr>
        <w:t>fuente esc</w:t>
      </w:r>
      <w:r>
        <w:rPr>
          <w:lang w:val="es-AR"/>
        </w:rPr>
        <w:t>rito o editado en lenguaje LaTex</w:t>
      </w:r>
      <w:r w:rsidR="006F4956">
        <w:rPr>
          <w:lang w:val="es-AR"/>
        </w:rPr>
        <w:t xml:space="preserve"> por un usuario, interpretarlo y a partir de él </w:t>
      </w:r>
      <w:r w:rsidR="006F4956">
        <w:rPr>
          <w:b/>
          <w:bCs/>
          <w:lang w:val="es-AR"/>
        </w:rPr>
        <w:t>generar</w:t>
      </w:r>
      <w:r w:rsidR="006F4956">
        <w:rPr>
          <w:lang w:val="es-AR"/>
        </w:rPr>
        <w:t xml:space="preserve"> un documento. </w:t>
      </w:r>
    </w:p>
    <w:p w14:paraId="1B2B084B" w14:textId="59CCECA1" w:rsidR="00821AE6" w:rsidRDefault="006F4956" w:rsidP="006F4956">
      <w:pPr>
        <w:rPr>
          <w:lang w:val="es-AR"/>
        </w:rPr>
      </w:pPr>
      <w:r>
        <w:rPr>
          <w:lang w:val="es-AR"/>
        </w:rPr>
        <w:t xml:space="preserve">La ventaja que presenta por sobre otros procesadores de textos, es que permite al usuario centrarse en el contenido y despreocuparse de los detalles del formato/estructura del documento en cuestión. </w:t>
      </w:r>
    </w:p>
    <w:p w14:paraId="259EB821" w14:textId="29179F47" w:rsidR="006F4956" w:rsidRDefault="006F4956" w:rsidP="006F4956">
      <w:pPr>
        <w:rPr>
          <w:lang w:val="es-AR"/>
        </w:rPr>
      </w:pPr>
      <w:r>
        <w:rPr>
          <w:lang w:val="es-AR"/>
        </w:rPr>
        <w:t xml:space="preserve">Además, al crear </w:t>
      </w:r>
      <w:r w:rsidR="00273CDF">
        <w:rPr>
          <w:lang w:val="es-AR"/>
        </w:rPr>
        <w:t>un documento en dicho editor</w:t>
      </w:r>
      <w:r>
        <w:rPr>
          <w:lang w:val="es-AR"/>
        </w:rPr>
        <w:t xml:space="preserve">, nos da la posibilidad de que el mismo tenga un mayor impacto </w:t>
      </w:r>
      <w:r w:rsidR="00CC5FB2">
        <w:rPr>
          <w:lang w:val="es-AR"/>
        </w:rPr>
        <w:t xml:space="preserve">de visibilidad en la web; ya que contiene metadatos que benefician su búsqueda. </w:t>
      </w:r>
    </w:p>
    <w:p w14:paraId="7436B274" w14:textId="77777777" w:rsidR="00CC5FB2" w:rsidRPr="00B83CEA" w:rsidRDefault="00CC5FB2" w:rsidP="006F4956">
      <w:pPr>
        <w:rPr>
          <w:noProof/>
          <w:lang w:val="es-AR"/>
        </w:rPr>
      </w:pPr>
    </w:p>
    <w:p w14:paraId="7A31251C" w14:textId="77BFDCDA" w:rsidR="00CC5FB2" w:rsidRDefault="00CC5FB2" w:rsidP="00CC5FB2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2116BCB" wp14:editId="36EF499E">
            <wp:extent cx="4928653" cy="2628900"/>
            <wp:effectExtent l="0" t="0" r="5715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10"/>
                    <a:srcRect b="5117"/>
                    <a:stretch/>
                  </pic:blipFill>
                  <pic:spPr bwMode="auto">
                    <a:xfrm>
                      <a:off x="0" y="0"/>
                      <a:ext cx="4933956" cy="263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88126" w14:textId="44C455CA" w:rsidR="003960A2" w:rsidRDefault="000B0CD3" w:rsidP="000B0CD3">
      <w:pPr>
        <w:pStyle w:val="heading1"/>
      </w:pPr>
      <w:r>
        <w:rPr>
          <w:lang w:val="en-GB"/>
        </w:rPr>
        <w:t>SITIOS</w:t>
      </w:r>
      <w:r w:rsidR="009107C4">
        <w:rPr>
          <w:lang w:val="en-GB"/>
        </w:rPr>
        <w:t xml:space="preserve"> BOOKSTACK (</w:t>
      </w:r>
      <w:r w:rsidR="009107C4" w:rsidRPr="009107C4">
        <w:rPr>
          <w:lang w:val="en-GB"/>
        </w:rPr>
        <w:t>https://www.bookstackapp.com/</w:t>
      </w:r>
      <w:r w:rsidR="009107C4">
        <w:rPr>
          <w:lang w:val="en-GB"/>
        </w:rPr>
        <w:t>)</w:t>
      </w:r>
    </w:p>
    <w:p w14:paraId="44782285" w14:textId="3F61CF9E" w:rsidR="000B0CD3" w:rsidRPr="00832525" w:rsidRDefault="00832525" w:rsidP="000B0CD3">
      <w:pPr>
        <w:rPr>
          <w:lang w:val="es-AR"/>
        </w:rPr>
      </w:pPr>
      <w:r w:rsidRPr="00832525">
        <w:rPr>
          <w:lang w:val="es-AR"/>
        </w:rPr>
        <w:t xml:space="preserve">Bookstack es </w:t>
      </w:r>
      <w:r>
        <w:rPr>
          <w:lang w:val="es-AR"/>
        </w:rPr>
        <w:t xml:space="preserve">un software gratuito destinado a una plataforma </w:t>
      </w:r>
      <w:r w:rsidR="009107C4">
        <w:rPr>
          <w:lang w:val="es-AR"/>
        </w:rPr>
        <w:t xml:space="preserve">simple y </w:t>
      </w:r>
      <w:r w:rsidR="00B83CEA">
        <w:rPr>
          <w:lang w:val="es-AR"/>
        </w:rPr>
        <w:t xml:space="preserve">auto </w:t>
      </w:r>
      <w:r w:rsidR="00273CDF">
        <w:rPr>
          <w:lang w:val="es-AR"/>
        </w:rPr>
        <w:t>hospedado</w:t>
      </w:r>
      <w:r w:rsidR="009107C4">
        <w:rPr>
          <w:lang w:val="es-AR"/>
        </w:rPr>
        <w:t xml:space="preserve">. Es </w:t>
      </w:r>
      <w:r w:rsidRPr="00832525">
        <w:rPr>
          <w:lang w:val="es-AR"/>
        </w:rPr>
        <w:t xml:space="preserve">una biblioteca </w:t>
      </w:r>
      <w:r>
        <w:rPr>
          <w:lang w:val="es-AR"/>
        </w:rPr>
        <w:t>virtual que nos permite crear libros, diagramas, artículos, etc.</w:t>
      </w:r>
      <w:r w:rsidR="009107C4">
        <w:rPr>
          <w:lang w:val="es-AR"/>
        </w:rPr>
        <w:t xml:space="preserve"> Además de ser multilingüe, nos permite editar o remarcar sobre otros textos, libros o páginas. </w:t>
      </w:r>
    </w:p>
    <w:p w14:paraId="312EE730" w14:textId="1F7911D1" w:rsidR="009107C4" w:rsidRDefault="00B83CEA" w:rsidP="009107C4">
      <w:pPr>
        <w:pStyle w:val="heading2"/>
        <w:rPr>
          <w:lang w:val="es-AR"/>
        </w:rPr>
      </w:pPr>
      <w:r>
        <w:rPr>
          <w:lang w:val="es-AR"/>
        </w:rPr>
        <w:t xml:space="preserve">BIBLIOTECA </w:t>
      </w:r>
      <w:r w:rsidR="009107C4">
        <w:rPr>
          <w:lang w:val="es-AR"/>
        </w:rPr>
        <w:t>VITUAL UNCUYO (</w:t>
      </w:r>
      <w:hyperlink r:id="rId11" w:tgtFrame="_blank" w:history="1">
        <w:r w:rsidR="009107C4" w:rsidRPr="009107C4">
          <w:rPr>
            <w:rStyle w:val="Hipervnculo"/>
            <w:rFonts w:ascii="Open Sans" w:hAnsi="Open Sans" w:cs="Open Sans"/>
            <w:sz w:val="26"/>
            <w:szCs w:val="26"/>
            <w:lang w:val="es-AR"/>
          </w:rPr>
          <w:t>https://docs.apps.sid.uncu.edu.ar/</w:t>
        </w:r>
      </w:hyperlink>
      <w:r w:rsidR="009107C4" w:rsidRPr="009107C4">
        <w:rPr>
          <w:lang w:val="es-AR"/>
        </w:rPr>
        <w:t>)</w:t>
      </w:r>
    </w:p>
    <w:p w14:paraId="1E30EFB1" w14:textId="0113B875" w:rsidR="009107C4" w:rsidRDefault="009107C4" w:rsidP="009107C4">
      <w:pPr>
        <w:rPr>
          <w:lang w:val="es-AR"/>
        </w:rPr>
      </w:pPr>
      <w:r>
        <w:rPr>
          <w:lang w:val="es-AR"/>
        </w:rPr>
        <w:t>Dentro de la Universidad tenemos la posibilidad de acceder a un</w:t>
      </w:r>
      <w:r w:rsidR="006F16E5">
        <w:rPr>
          <w:lang w:val="es-AR"/>
        </w:rPr>
        <w:t xml:space="preserve"> sitio de este tipo, la Biblioteca Virtual de la Universidad Nacional de Cuyo. </w:t>
      </w:r>
      <w:r w:rsidR="00C463A0">
        <w:rPr>
          <w:lang w:val="es-AR"/>
        </w:rPr>
        <w:t xml:space="preserve">En ella podemos obtener libros digitalizados o artículos específicos de diferentes temas. </w:t>
      </w:r>
      <w:r w:rsidR="000617AE">
        <w:rPr>
          <w:lang w:val="es-AR"/>
        </w:rPr>
        <w:t>Además,</w:t>
      </w:r>
      <w:r w:rsidR="00C463A0">
        <w:rPr>
          <w:lang w:val="es-AR"/>
        </w:rPr>
        <w:t xml:space="preserve"> brinda un sistem</w:t>
      </w:r>
      <w:r w:rsidR="00B83CEA">
        <w:rPr>
          <w:lang w:val="es-AR"/>
        </w:rPr>
        <w:t xml:space="preserve">a integrado de gestión de todas </w:t>
      </w:r>
      <w:r w:rsidR="00C463A0">
        <w:rPr>
          <w:lang w:val="es-AR"/>
        </w:rPr>
        <w:t xml:space="preserve">las bibliotecas de las diferentes facultades, lo que nos permite encontrar libros en otra biblioteca que no sea la de nuestra facultad o algún otro documento que necesitemos. </w:t>
      </w:r>
    </w:p>
    <w:p w14:paraId="28A4D77D" w14:textId="56EBAE4D" w:rsidR="00C463A0" w:rsidRDefault="00C463A0" w:rsidP="009107C4">
      <w:pPr>
        <w:rPr>
          <w:lang w:val="es-AR"/>
        </w:rPr>
      </w:pPr>
    </w:p>
    <w:p w14:paraId="2A8A9C49" w14:textId="4CAAFF1B" w:rsidR="00C463A0" w:rsidRDefault="00C463A0" w:rsidP="00C463A0">
      <w:pPr>
        <w:pStyle w:val="heading1"/>
        <w:rPr>
          <w:lang w:val="es-AR"/>
        </w:rPr>
      </w:pPr>
      <w:r>
        <w:rPr>
          <w:lang w:val="es-AR"/>
        </w:rPr>
        <w:t xml:space="preserve">GOOGLE ACADÉMICO </w:t>
      </w:r>
    </w:p>
    <w:p w14:paraId="57097E88" w14:textId="4F2AF1AC" w:rsidR="007B4DC3" w:rsidRPr="007B4DC3" w:rsidRDefault="007B4DC3" w:rsidP="007B4DC3">
      <w:pPr>
        <w:rPr>
          <w:lang w:val="es-AR"/>
        </w:rPr>
      </w:pPr>
      <w:r>
        <w:rPr>
          <w:lang w:val="es-AR"/>
        </w:rPr>
        <w:t>Google Académico es un servicio de búsqueda brindado por Google que se enfoca en contenido bibliográfico científico-académico. Se pueden obtener tanto documentos gratuitos como documentos pagos costeados por la universidad o institución académica. Permite a los estudiantes conseguir información verificada</w:t>
      </w:r>
      <w:r w:rsidR="00DC6675">
        <w:rPr>
          <w:lang w:val="es-AR"/>
        </w:rPr>
        <w:t>, ya sean libros, artículos sobre investigaciones, etc.</w:t>
      </w:r>
    </w:p>
    <w:p w14:paraId="36A52C9B" w14:textId="0A2FF768" w:rsidR="007B4DC3" w:rsidRDefault="007B4DC3" w:rsidP="007B4DC3">
      <w:pPr>
        <w:pStyle w:val="heading1"/>
        <w:rPr>
          <w:lang w:val="es-AR"/>
        </w:rPr>
      </w:pPr>
      <w:r>
        <w:rPr>
          <w:lang w:val="es-AR"/>
        </w:rPr>
        <w:lastRenderedPageBreak/>
        <w:t>CV EN PLA</w:t>
      </w:r>
      <w:r w:rsidR="00C03A47">
        <w:rPr>
          <w:lang w:val="es-AR"/>
        </w:rPr>
        <w:t>N</w:t>
      </w:r>
      <w:r>
        <w:rPr>
          <w:lang w:val="es-AR"/>
        </w:rPr>
        <w:t>TILLA LATEX</w:t>
      </w:r>
      <w:bookmarkStart w:id="0" w:name="_GoBack"/>
      <w:bookmarkEnd w:id="0"/>
    </w:p>
    <w:p w14:paraId="1E6B5A5F" w14:textId="65013C76" w:rsidR="00B83CEA" w:rsidRDefault="00273CDF" w:rsidP="00B83CEA">
      <w:pPr>
        <w:rPr>
          <w:lang w:val="es-AR"/>
        </w:rPr>
      </w:pPr>
      <w:r>
        <w:rPr>
          <w:lang w:val="es-AR"/>
        </w:rPr>
        <w:t>LaTex</w:t>
      </w:r>
      <w:r w:rsidR="00B83CEA">
        <w:rPr>
          <w:lang w:val="es-AR"/>
        </w:rPr>
        <w:t xml:space="preserve"> permite utilizar diferentes pla</w:t>
      </w:r>
      <w:r w:rsidR="008704EF">
        <w:rPr>
          <w:lang w:val="es-AR"/>
        </w:rPr>
        <w:t>n</w:t>
      </w:r>
      <w:r w:rsidR="00B83CEA">
        <w:rPr>
          <w:lang w:val="es-AR"/>
        </w:rPr>
        <w:t xml:space="preserve">tillas, con distintos diseños, para cada una de las áreas o tópicos </w:t>
      </w:r>
      <w:r w:rsidR="00C03A47">
        <w:rPr>
          <w:lang w:val="es-AR"/>
        </w:rPr>
        <w:t xml:space="preserve">que al usuario le interese </w:t>
      </w:r>
      <w:r w:rsidR="00B83CEA">
        <w:rPr>
          <w:lang w:val="es-AR"/>
        </w:rPr>
        <w:t>generar</w:t>
      </w:r>
      <w:r w:rsidR="00C03A47">
        <w:rPr>
          <w:lang w:val="es-AR"/>
        </w:rPr>
        <w:t xml:space="preserve"> algún contenido</w:t>
      </w:r>
      <w:r w:rsidR="00B83CEA">
        <w:rPr>
          <w:lang w:val="es-AR"/>
        </w:rPr>
        <w:t xml:space="preserve"> a</w:t>
      </w:r>
      <w:r w:rsidR="00C03A47">
        <w:rPr>
          <w:lang w:val="es-AR"/>
        </w:rPr>
        <w:t xml:space="preserve">l respecto. Pueden encontrarse ejemplos de plantillas, </w:t>
      </w:r>
      <w:r w:rsidR="00B83CEA">
        <w:rPr>
          <w:lang w:val="es-AR"/>
        </w:rPr>
        <w:t>o también llamados templates</w:t>
      </w:r>
      <w:r w:rsidR="00C03A47">
        <w:rPr>
          <w:lang w:val="es-AR"/>
        </w:rPr>
        <w:t>, como: informes, libros, artículos, CV, presentaciones, resúmenes, tesis, etc.</w:t>
      </w:r>
    </w:p>
    <w:p w14:paraId="5BE17A57" w14:textId="77777777" w:rsidR="00DD7562" w:rsidRDefault="00DD7562" w:rsidP="00B83CEA">
      <w:pPr>
        <w:rPr>
          <w:lang w:val="es-AR"/>
        </w:rPr>
      </w:pPr>
    </w:p>
    <w:p w14:paraId="741F39CA" w14:textId="5D752881" w:rsidR="00DD7562" w:rsidRDefault="00DD7562" w:rsidP="00B83CEA">
      <w:pPr>
        <w:rPr>
          <w:color w:val="000000"/>
          <w:lang w:val="es-AR"/>
        </w:rPr>
      </w:pPr>
      <w:r w:rsidRPr="00DD7562">
        <w:rPr>
          <w:color w:val="000000"/>
          <w:lang w:val="es-AR"/>
        </w:rPr>
        <w:t>En el momento de uso, para cada una de ellas, se despliega del lado izquierdo un código (metadatos), correspondiente al documento que va a ser editado, desde donde el usuario va a poder ir modificando su contenido y luego lo irá compilando para su posterior actualización. Una vez terminado, se podrá exportar el documento a PDF, Word, HTML, entre otros.</w:t>
      </w:r>
    </w:p>
    <w:p w14:paraId="4C1B34D9" w14:textId="77777777" w:rsidR="009B41DF" w:rsidRDefault="009B41DF" w:rsidP="00B83CEA">
      <w:pPr>
        <w:rPr>
          <w:color w:val="000000"/>
          <w:lang w:val="es-AR"/>
        </w:rPr>
      </w:pPr>
    </w:p>
    <w:p w14:paraId="738A308F" w14:textId="1866C422" w:rsidR="00DD7562" w:rsidRPr="009B41DF" w:rsidRDefault="009B41DF" w:rsidP="0000777F">
      <w:pPr>
        <w:rPr>
          <w:lang w:val="es-AR"/>
        </w:rPr>
      </w:pPr>
      <w:r w:rsidRPr="009B41DF">
        <w:rPr>
          <w:color w:val="000000"/>
          <w:lang w:val="es-AR"/>
        </w:rPr>
        <w:t xml:space="preserve">En nuestro caso, utilizamos la plantilla </w:t>
      </w:r>
      <w:r w:rsidRPr="009B41DF">
        <w:rPr>
          <w:color w:val="4D5156"/>
          <w:sz w:val="21"/>
          <w:szCs w:val="21"/>
          <w:shd w:val="clear" w:color="auto" w:fill="FFFFFF"/>
          <w:lang w:val="es-AR"/>
        </w:rPr>
        <w:t>“</w:t>
      </w:r>
      <w:r w:rsidRPr="009B41DF">
        <w:rPr>
          <w:color w:val="000000"/>
          <w:lang w:val="es-AR"/>
        </w:rPr>
        <w:t>CV de Marissa</w:t>
      </w:r>
      <w:r w:rsidRPr="009B41DF">
        <w:rPr>
          <w:color w:val="4D5156"/>
          <w:sz w:val="21"/>
          <w:szCs w:val="21"/>
          <w:shd w:val="clear" w:color="auto" w:fill="FFFFFF"/>
          <w:lang w:val="es-AR"/>
        </w:rPr>
        <w:t>”</w:t>
      </w:r>
      <w:r w:rsidR="00DA25AB" w:rsidRPr="009B41DF">
        <w:rPr>
          <w:color w:val="000000"/>
          <w:lang w:val="es-AR"/>
        </w:rPr>
        <w:t>, la</w:t>
      </w:r>
      <w:r w:rsidRPr="009B41DF">
        <w:rPr>
          <w:color w:val="000000"/>
          <w:lang w:val="es-AR"/>
        </w:rPr>
        <w:t xml:space="preserve"> cual descargamos de la página de la cátedra y la abrimos en una página web llamada </w:t>
      </w:r>
      <w:r w:rsidRPr="0000777F">
        <w:rPr>
          <w:b/>
          <w:bCs/>
          <w:color w:val="000000"/>
          <w:lang w:val="es-AR"/>
        </w:rPr>
        <w:t>overleaf</w:t>
      </w:r>
      <w:r w:rsidRPr="009B41DF">
        <w:rPr>
          <w:color w:val="000000"/>
          <w:lang w:val="es-AR"/>
        </w:rPr>
        <w:t>. A partir de la misma, cada integrante del grupo creó su propio CV, realizando las modificaciones necesarias.</w:t>
      </w:r>
    </w:p>
    <w:p w14:paraId="74DAA6B0" w14:textId="67AC56F8" w:rsidR="00C463A0" w:rsidRDefault="007B4DC3" w:rsidP="007B4DC3">
      <w:pPr>
        <w:pStyle w:val="heading1"/>
        <w:rPr>
          <w:lang w:val="es-AR"/>
        </w:rPr>
      </w:pPr>
      <w:r>
        <w:rPr>
          <w:lang w:val="es-AR"/>
        </w:rPr>
        <w:t>P</w:t>
      </w:r>
      <w:r w:rsidR="00F94081">
        <w:rPr>
          <w:lang w:val="es-AR"/>
        </w:rPr>
        <w:t>LANTIL</w:t>
      </w:r>
      <w:r>
        <w:rPr>
          <w:lang w:val="es-AR"/>
        </w:rPr>
        <w:t>LA DE LA CÁTEDRA EN LATEX</w:t>
      </w:r>
    </w:p>
    <w:p w14:paraId="5647132D" w14:textId="386F8941" w:rsidR="00F94081" w:rsidRDefault="00F94081" w:rsidP="00F94081">
      <w:pPr>
        <w:rPr>
          <w:color w:val="000000"/>
          <w:lang w:val="es-AR"/>
        </w:rPr>
      </w:pPr>
      <w:r w:rsidRPr="00F94081">
        <w:rPr>
          <w:color w:val="000000"/>
          <w:lang w:val="es-AR"/>
        </w:rPr>
        <w:t>A modo de práctica y entendimiento del funcionamiento de LaTex, creamos un nuevo proyecto y desde la página de la cátedra descargamos</w:t>
      </w:r>
      <w:r w:rsidR="00F27821">
        <w:rPr>
          <w:color w:val="000000"/>
          <w:lang w:val="es-AR"/>
        </w:rPr>
        <w:t xml:space="preserve"> </w:t>
      </w:r>
      <w:r w:rsidRPr="00F94081">
        <w:rPr>
          <w:color w:val="000000"/>
          <w:lang w:val="es-AR"/>
        </w:rPr>
        <w:t>una plantilla en formato LaTex, de la cual</w:t>
      </w:r>
      <w:r w:rsidR="00F27821">
        <w:rPr>
          <w:color w:val="000000"/>
          <w:lang w:val="es-AR"/>
        </w:rPr>
        <w:t xml:space="preserve"> a su vez</w:t>
      </w:r>
      <w:r w:rsidRPr="00F94081">
        <w:rPr>
          <w:color w:val="000000"/>
          <w:lang w:val="es-AR"/>
        </w:rPr>
        <w:t xml:space="preserve"> descargamos 3 archivos.</w:t>
      </w:r>
    </w:p>
    <w:p w14:paraId="1645A3E1" w14:textId="77777777" w:rsidR="00F94081" w:rsidRPr="00F94081" w:rsidRDefault="00F94081" w:rsidP="00F94081">
      <w:pPr>
        <w:rPr>
          <w:color w:val="000000"/>
          <w:lang w:val="es-AR"/>
        </w:rPr>
      </w:pPr>
    </w:p>
    <w:p w14:paraId="3D96D3AA" w14:textId="24B36CE4" w:rsidR="00F94081" w:rsidRDefault="00F94081" w:rsidP="00F94081">
      <w:pPr>
        <w:rPr>
          <w:lang w:val="es-AR"/>
        </w:rPr>
      </w:pPr>
      <w:r w:rsidRPr="00F94081">
        <w:rPr>
          <w:noProof/>
          <w:lang w:val="es-AR" w:eastAsia="es-AR"/>
        </w:rPr>
        <w:lastRenderedPageBreak/>
        <w:drawing>
          <wp:inline distT="0" distB="0" distL="0" distR="0" wp14:anchorId="31FF5B19" wp14:editId="444A4CF4">
            <wp:extent cx="4391025" cy="3352800"/>
            <wp:effectExtent l="19050" t="19050" r="28575" b="19050"/>
            <wp:docPr id="2" name="Imagen 2" descr="https://lh6.googleusercontent.com/MDCJQlqVCIBFjJZAUP7WGxvfa4iZ4Moc6ktCfHrNHDrhcDd49AWfy6czxLJaaLfwfivk-J0FXxt_9jqSHAFSbCej4cQgIex13tcazPKq08j_qLpoENCVO3FG43W7m8H_aHE03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DCJQlqVCIBFjJZAUP7WGxvfa4iZ4Moc6ktCfHrNHDrhcDd49AWfy6czxLJaaLfwfivk-J0FXxt_9jqSHAFSbCej4cQgIex13tcazPKq08j_qLpoENCVO3FG43W7m8H_aHE03SK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80F72" w14:textId="77777777" w:rsidR="00F94081" w:rsidRDefault="00F94081" w:rsidP="00F94081">
      <w:pPr>
        <w:rPr>
          <w:lang w:val="es-AR"/>
        </w:rPr>
      </w:pPr>
    </w:p>
    <w:p w14:paraId="08A5B7A6" w14:textId="78AB8BD9" w:rsidR="00F94081" w:rsidRPr="00DF32E0" w:rsidRDefault="00DF32E0" w:rsidP="00F94081">
      <w:pPr>
        <w:rPr>
          <w:lang w:val="es-AR"/>
        </w:rPr>
      </w:pPr>
      <w:r w:rsidRPr="00DF32E0">
        <w:rPr>
          <w:color w:val="000000"/>
          <w:lang w:val="es-AR"/>
        </w:rPr>
        <w:t>Gracias a ello pudimos obtener un ejemplo de template tipo</w:t>
      </w:r>
      <w:r>
        <w:rPr>
          <w:color w:val="000000"/>
          <w:lang w:val="es-AR"/>
        </w:rPr>
        <w:t xml:space="preserve"> </w:t>
      </w:r>
      <w:r w:rsidRPr="009B41DF">
        <w:rPr>
          <w:color w:val="4D5156"/>
          <w:sz w:val="21"/>
          <w:szCs w:val="21"/>
          <w:shd w:val="clear" w:color="auto" w:fill="FFFFFF"/>
          <w:lang w:val="es-AR"/>
        </w:rPr>
        <w:t>“</w:t>
      </w:r>
      <w:r>
        <w:rPr>
          <w:color w:val="000000"/>
          <w:lang w:val="es-AR"/>
        </w:rPr>
        <w:t>documento</w:t>
      </w:r>
      <w:r w:rsidRPr="009B41DF">
        <w:rPr>
          <w:color w:val="4D5156"/>
          <w:sz w:val="21"/>
          <w:szCs w:val="21"/>
          <w:shd w:val="clear" w:color="auto" w:fill="FFFFFF"/>
          <w:lang w:val="es-AR"/>
        </w:rPr>
        <w:t>”</w:t>
      </w:r>
      <w:r w:rsidRPr="009B41DF">
        <w:rPr>
          <w:color w:val="000000"/>
          <w:lang w:val="es-AR"/>
        </w:rPr>
        <w:t>,</w:t>
      </w:r>
      <w:r w:rsidRPr="00DF32E0">
        <w:rPr>
          <w:color w:val="000000"/>
          <w:lang w:val="es-AR"/>
        </w:rPr>
        <w:t xml:space="preserve"> el cual nos ayudó a plasmar y comprender de mejor manera cómo íbamos a desempeñar las tareas propuestas y proyectos posteriores.</w:t>
      </w:r>
    </w:p>
    <w:sectPr w:rsidR="00F94081" w:rsidRPr="00DF32E0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CAAD1" w14:textId="77777777" w:rsidR="00495308" w:rsidRDefault="00495308">
      <w:r>
        <w:separator/>
      </w:r>
    </w:p>
  </w:endnote>
  <w:endnote w:type="continuationSeparator" w:id="0">
    <w:p w14:paraId="4BBB49E0" w14:textId="77777777" w:rsidR="00495308" w:rsidRDefault="00495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00DA0" w14:textId="77777777" w:rsidR="00495308" w:rsidRDefault="00495308" w:rsidP="009A40EA">
      <w:r>
        <w:separator/>
      </w:r>
    </w:p>
  </w:footnote>
  <w:footnote w:type="continuationSeparator" w:id="0">
    <w:p w14:paraId="07B0F8E8" w14:textId="77777777" w:rsidR="00495308" w:rsidRPr="009A40EA" w:rsidRDefault="00495308" w:rsidP="009A40EA">
      <w:r>
        <w:separator/>
      </w:r>
    </w:p>
  </w:footnote>
  <w:footnote w:type="continuationNotice" w:id="1">
    <w:p w14:paraId="415ED70A" w14:textId="77777777" w:rsidR="00495308" w:rsidRPr="00C26F77" w:rsidRDefault="00495308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7350080"/>
    <w:multiLevelType w:val="multilevel"/>
    <w:tmpl w:val="C9E01F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2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8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s-AR" w:vendorID="64" w:dllVersion="6" w:nlCheck="1" w:checkStyle="1"/>
  <w:activeWritingStyle w:appName="MSWord" w:lang="es-A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AR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08"/>
    <w:rsid w:val="0000048D"/>
    <w:rsid w:val="0000777F"/>
    <w:rsid w:val="000110D3"/>
    <w:rsid w:val="000209FE"/>
    <w:rsid w:val="0002593B"/>
    <w:rsid w:val="000310FD"/>
    <w:rsid w:val="00035058"/>
    <w:rsid w:val="00044B21"/>
    <w:rsid w:val="00052B81"/>
    <w:rsid w:val="000617AE"/>
    <w:rsid w:val="00080F08"/>
    <w:rsid w:val="00083617"/>
    <w:rsid w:val="000B0CD3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3CDF"/>
    <w:rsid w:val="00276B4D"/>
    <w:rsid w:val="00277590"/>
    <w:rsid w:val="00294524"/>
    <w:rsid w:val="002A759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960A2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308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44CE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16E5"/>
    <w:rsid w:val="006F4956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B4DC3"/>
    <w:rsid w:val="007C36AF"/>
    <w:rsid w:val="008031D5"/>
    <w:rsid w:val="008108FB"/>
    <w:rsid w:val="00821AE6"/>
    <w:rsid w:val="0082244E"/>
    <w:rsid w:val="00832525"/>
    <w:rsid w:val="00862A3E"/>
    <w:rsid w:val="008704EF"/>
    <w:rsid w:val="008741EE"/>
    <w:rsid w:val="008808E2"/>
    <w:rsid w:val="0088376F"/>
    <w:rsid w:val="0089088C"/>
    <w:rsid w:val="008B0265"/>
    <w:rsid w:val="008B1227"/>
    <w:rsid w:val="008B41A0"/>
    <w:rsid w:val="008D1F3F"/>
    <w:rsid w:val="008E589A"/>
    <w:rsid w:val="009043D1"/>
    <w:rsid w:val="0091033C"/>
    <w:rsid w:val="009107C4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B41DF"/>
    <w:rsid w:val="009D67DB"/>
    <w:rsid w:val="009E41B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83CEA"/>
    <w:rsid w:val="00BA16DB"/>
    <w:rsid w:val="00BB5FF6"/>
    <w:rsid w:val="00BC1154"/>
    <w:rsid w:val="00BE7D5D"/>
    <w:rsid w:val="00C025D3"/>
    <w:rsid w:val="00C03A47"/>
    <w:rsid w:val="00C2543E"/>
    <w:rsid w:val="00C26F77"/>
    <w:rsid w:val="00C40DC7"/>
    <w:rsid w:val="00C431E2"/>
    <w:rsid w:val="00C463A0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CC5FB2"/>
    <w:rsid w:val="00D07960"/>
    <w:rsid w:val="00D41E65"/>
    <w:rsid w:val="00D4296A"/>
    <w:rsid w:val="00D53D56"/>
    <w:rsid w:val="00D91CF8"/>
    <w:rsid w:val="00DA25AB"/>
    <w:rsid w:val="00DC6675"/>
    <w:rsid w:val="00DD4D7F"/>
    <w:rsid w:val="00DD7562"/>
    <w:rsid w:val="00DE4E66"/>
    <w:rsid w:val="00DF32E0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27821"/>
    <w:rsid w:val="00F3059F"/>
    <w:rsid w:val="00F30965"/>
    <w:rsid w:val="00F34304"/>
    <w:rsid w:val="00F3698F"/>
    <w:rsid w:val="00F4401D"/>
    <w:rsid w:val="00F45D32"/>
    <w:rsid w:val="00F523E6"/>
    <w:rsid w:val="00F94081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E96CF5"/>
  <w15:chartTrackingRefBased/>
  <w15:docId w15:val="{85D4DE19-4476-4C3D-BFE6-6F95AD4D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customStyle="1" w:styleId="Ttulo10">
    <w:name w:val="Título1"/>
    <w:basedOn w:val="Normal"/>
    <w:next w:val="author"/>
    <w:rsid w:val="00F34304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0">
    <w:name w:val="Subtítulo1"/>
    <w:basedOn w:val="Ttulo10"/>
    <w:next w:val="author"/>
    <w:rsid w:val="00F34304"/>
    <w:pPr>
      <w:spacing w:before="120" w:line="280" w:lineRule="atLeast"/>
    </w:pPr>
    <w:rPr>
      <w:sz w:val="24"/>
    </w:rPr>
  </w:style>
  <w:style w:type="paragraph" w:customStyle="1" w:styleId="cdt4ke">
    <w:name w:val="cdt4ke"/>
    <w:basedOn w:val="Normal"/>
    <w:rsid w:val="003960A2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AR" w:eastAsia="es-AR"/>
    </w:rPr>
  </w:style>
  <w:style w:type="character" w:styleId="Hipervnculovisitado">
    <w:name w:val="FollowedHyperlink"/>
    <w:basedOn w:val="Fuentedeprrafopredeter"/>
    <w:rsid w:val="000B0CD3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B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nchezthe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tavidela20011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q=https%3A%2F%2Fdocs.apps.sid.uncu.edu.ar%2F&amp;sa=D&amp;sntz=1&amp;usg=AOvVaw0VOvoycH6HMIwSXPIjZhgk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oltorrentgiri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&#201;CNICA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254</TotalTime>
  <Pages>4</Pages>
  <Words>593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ANITA</dc:creator>
  <cp:keywords/>
  <dc:description/>
  <cp:lastModifiedBy>Cuenta Microsoft</cp:lastModifiedBy>
  <cp:revision>15</cp:revision>
  <cp:lastPrinted>2011-02-21T20:47:00Z</cp:lastPrinted>
  <dcterms:created xsi:type="dcterms:W3CDTF">2022-04-20T11:36:00Z</dcterms:created>
  <dcterms:modified xsi:type="dcterms:W3CDTF">2022-04-20T18:14:00Z</dcterms:modified>
</cp:coreProperties>
</file>